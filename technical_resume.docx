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29CDD" w14:textId="64D4EA53" w:rsidR="003B3E2E" w:rsidRPr="00EF305D" w:rsidRDefault="00BE73B1" w:rsidP="003B3E2E">
      <w:pPr>
        <w:pStyle w:val="Title"/>
      </w:pPr>
      <w:r w:rsidRPr="00EF305D">
        <w:t>Yanushka Gnanamuttu</w:t>
      </w:r>
      <w:r w:rsidR="00C60020">
        <w:t>, EIT</w:t>
      </w:r>
    </w:p>
    <w:p w14:paraId="668BE6B7" w14:textId="333BE1CF" w:rsidR="00137DFF" w:rsidRPr="007B36AE" w:rsidRDefault="00137DFF" w:rsidP="00137DFF">
      <w:r w:rsidRPr="007B36AE">
        <w:t xml:space="preserve">Email: </w:t>
      </w:r>
      <w:hyperlink r:id="rId8" w:history="1">
        <w:r w:rsidRPr="007B36AE">
          <w:rPr>
            <w:rStyle w:val="Hyperlink"/>
          </w:rPr>
          <w:t>yanu.gnan@gmail.com</w:t>
        </w:r>
      </w:hyperlink>
      <w:r w:rsidRPr="007B36AE">
        <w:t xml:space="preserve"> | GitHub: </w:t>
      </w:r>
      <w:hyperlink r:id="rId9" w:history="1">
        <w:r w:rsidRPr="007B36AE">
          <w:rPr>
            <w:rStyle w:val="Hyperlink"/>
          </w:rPr>
          <w:t>YanuG</w:t>
        </w:r>
      </w:hyperlink>
      <w:r w:rsidRPr="007B36AE">
        <w:t xml:space="preserve"> | Linkedlin: </w:t>
      </w:r>
      <w:hyperlink r:id="rId10" w:history="1">
        <w:r w:rsidRPr="007B36AE">
          <w:rPr>
            <w:rStyle w:val="Hyperlink"/>
          </w:rPr>
          <w:t>ygnanamuttu</w:t>
        </w:r>
      </w:hyperlink>
      <w:r w:rsidRPr="007B36AE">
        <w:t xml:space="preserve"> | Phone: 905 – 447 - 2734 </w:t>
      </w:r>
    </w:p>
    <w:p w14:paraId="752AAD7D" w14:textId="4A2773A2" w:rsidR="00837452" w:rsidRPr="003322ED" w:rsidRDefault="00837452" w:rsidP="007B36AE">
      <w:pPr>
        <w:pStyle w:val="Heading1"/>
        <w:spacing w:line="276" w:lineRule="auto"/>
      </w:pPr>
      <w:r w:rsidRPr="003322ED">
        <w:t xml:space="preserve">Objective </w:t>
      </w:r>
    </w:p>
    <w:p w14:paraId="3CE2B7E2" w14:textId="3910617E" w:rsidR="00837452" w:rsidRPr="003322ED" w:rsidRDefault="00837452" w:rsidP="00A910B6">
      <w:r w:rsidRPr="003322ED">
        <w:t>Seeking full time employment as a</w:t>
      </w:r>
      <w:r w:rsidR="00A910B6" w:rsidRPr="003322ED">
        <w:t>n</w:t>
      </w:r>
      <w:r w:rsidRPr="003322ED">
        <w:t xml:space="preserve"> embedded </w:t>
      </w:r>
      <w:r w:rsidR="002C6336">
        <w:t xml:space="preserve">systems </w:t>
      </w:r>
      <w:r w:rsidRPr="003322ED">
        <w:t xml:space="preserve">software </w:t>
      </w:r>
      <w:r w:rsidR="002C6336">
        <w:t>engineer</w:t>
      </w:r>
      <w:r w:rsidR="00A910B6" w:rsidRPr="003322ED">
        <w:t xml:space="preserve">. </w:t>
      </w:r>
    </w:p>
    <w:sdt>
      <w:sdtPr>
        <w:alias w:val="Experience:"/>
        <w:tag w:val="Experience:"/>
        <w:id w:val="171684534"/>
        <w:placeholder>
          <w:docPart w:val="72686FDAE2FE4088B076D1B0CC5D7688"/>
        </w:placeholder>
        <w:temporary/>
        <w:showingPlcHdr/>
        <w15:appearance w15:val="hidden"/>
      </w:sdtPr>
      <w:sdtContent>
        <w:p w14:paraId="0AEFC599" w14:textId="30FEDFF6" w:rsidR="006270A9" w:rsidRPr="003322ED" w:rsidRDefault="009D5933" w:rsidP="007B36AE">
          <w:pPr>
            <w:pStyle w:val="Heading1"/>
            <w:spacing w:line="276" w:lineRule="auto"/>
          </w:pPr>
          <w:r w:rsidRPr="003322ED">
            <w:t>Experience</w:t>
          </w:r>
        </w:p>
      </w:sdtContent>
    </w:sdt>
    <w:p w14:paraId="2B7C4671" w14:textId="76D4A7E2" w:rsidR="006270A9" w:rsidRPr="003322ED" w:rsidRDefault="009C06B6" w:rsidP="003322ED">
      <w:pPr>
        <w:pStyle w:val="Heading2"/>
        <w:spacing w:line="360" w:lineRule="auto"/>
        <w:rPr>
          <w:szCs w:val="24"/>
        </w:rPr>
      </w:pPr>
      <w:r w:rsidRPr="003322ED">
        <w:rPr>
          <w:szCs w:val="24"/>
        </w:rPr>
        <w:t>Software Developer</w:t>
      </w:r>
      <w:r w:rsidR="009D5933" w:rsidRPr="003322ED">
        <w:rPr>
          <w:szCs w:val="24"/>
        </w:rPr>
        <w:t> |</w:t>
      </w:r>
      <w:r w:rsidRPr="003322ED">
        <w:rPr>
          <w:szCs w:val="24"/>
        </w:rPr>
        <w:t xml:space="preserve"> Sensors &amp; SOftware</w:t>
      </w:r>
      <w:r w:rsidR="009D5933" w:rsidRPr="003322ED">
        <w:rPr>
          <w:szCs w:val="24"/>
        </w:rPr>
        <w:t> | </w:t>
      </w:r>
      <w:r w:rsidRPr="003322ED">
        <w:rPr>
          <w:szCs w:val="24"/>
        </w:rPr>
        <w:t>May 2019 - Present</w:t>
      </w:r>
    </w:p>
    <w:p w14:paraId="73B5125E" w14:textId="77777777" w:rsidR="007D39C9" w:rsidRPr="003322ED" w:rsidRDefault="007D39C9" w:rsidP="007D39C9">
      <w:pPr>
        <w:pStyle w:val="ListBullet"/>
      </w:pPr>
      <w:r w:rsidRPr="003322ED">
        <w:t xml:space="preserve">Developed applications, tools and processes to deploy and configure ground penetration radar (GPR) software </w:t>
      </w:r>
    </w:p>
    <w:p w14:paraId="61FDC3FC" w14:textId="6E2A6022" w:rsidR="007D39C9" w:rsidRPr="003322ED" w:rsidRDefault="003B3E2E" w:rsidP="00C45E12">
      <w:pPr>
        <w:pStyle w:val="ListBullet"/>
      </w:pPr>
      <w:r w:rsidRPr="003322ED">
        <w:t xml:space="preserve">Maintained and expanded </w:t>
      </w:r>
      <w:r w:rsidR="00F10053" w:rsidRPr="003322ED">
        <w:t>the</w:t>
      </w:r>
      <w:r w:rsidRPr="003322ED">
        <w:t xml:space="preserve"> application’s sensors API </w:t>
      </w:r>
      <w:r w:rsidR="00C37855" w:rsidRPr="003322ED">
        <w:t>that uses</w:t>
      </w:r>
      <w:r w:rsidRPr="003322ED">
        <w:t xml:space="preserve"> various interfaces such as I2C, TCP/IP</w:t>
      </w:r>
      <w:r w:rsidR="00F10053" w:rsidRPr="003322ED">
        <w:t xml:space="preserve">, </w:t>
      </w:r>
      <w:r w:rsidR="008B7CE6">
        <w:t>IPC</w:t>
      </w:r>
      <w:r w:rsidRPr="003322ED">
        <w:t xml:space="preserve"> </w:t>
      </w:r>
      <w:r w:rsidR="00F10053" w:rsidRPr="003322ED">
        <w:t xml:space="preserve">and Ethernet on a </w:t>
      </w:r>
      <w:r w:rsidR="007B36AE">
        <w:t>real time operating system (RTOS)</w:t>
      </w:r>
      <w:r w:rsidR="00F10053" w:rsidRPr="003322ED">
        <w:t xml:space="preserve"> </w:t>
      </w:r>
      <w:r w:rsidRPr="003322ED">
        <w:t xml:space="preserve"> </w:t>
      </w:r>
    </w:p>
    <w:p w14:paraId="67DBA69C" w14:textId="19702027" w:rsidR="00C1408F" w:rsidRDefault="007D39C9" w:rsidP="006F7C06">
      <w:pPr>
        <w:pStyle w:val="ListBullet"/>
      </w:pPr>
      <w:r w:rsidRPr="003322ED">
        <w:t>Utilized encryption algorithms to package</w:t>
      </w:r>
      <w:r w:rsidR="005739A5" w:rsidRPr="003322ED">
        <w:t xml:space="preserve"> </w:t>
      </w:r>
      <w:r w:rsidR="00BD3715" w:rsidRPr="003322ED">
        <w:t xml:space="preserve">our application </w:t>
      </w:r>
    </w:p>
    <w:p w14:paraId="74240623" w14:textId="4863EB3B" w:rsidR="00C1408F" w:rsidRPr="003322ED" w:rsidRDefault="00C1408F" w:rsidP="00C1408F">
      <w:pPr>
        <w:pStyle w:val="ListBullet"/>
      </w:pPr>
      <w:r w:rsidRPr="00C1408F">
        <w:t>Efficient in creating CI workflows in a cloud environment</w:t>
      </w:r>
      <w:r>
        <w:t xml:space="preserve"> using Docker and GitHub </w:t>
      </w:r>
    </w:p>
    <w:p w14:paraId="4B1177E6" w14:textId="32184B12" w:rsidR="00C1408F" w:rsidRPr="003322ED" w:rsidRDefault="00DC71B0" w:rsidP="00C1408F">
      <w:pPr>
        <w:pStyle w:val="ListBullet"/>
      </w:pPr>
      <w:r w:rsidRPr="003322ED">
        <w:t>Work along side the project management team to debug customers systems and issues</w:t>
      </w:r>
    </w:p>
    <w:p w14:paraId="13B20F96" w14:textId="0C0C209B" w:rsidR="00137DFF" w:rsidRPr="003322ED" w:rsidRDefault="00A910B6" w:rsidP="00137DFF">
      <w:pPr>
        <w:pStyle w:val="ListBullet"/>
      </w:pPr>
      <w:r w:rsidRPr="003322ED">
        <w:t>Wrote closing documentation, project proposals and technical documents</w:t>
      </w:r>
    </w:p>
    <w:p w14:paraId="5DF9D556" w14:textId="547A30D0" w:rsidR="009C06B6" w:rsidRPr="003322ED" w:rsidRDefault="009C06B6" w:rsidP="003322ED">
      <w:pPr>
        <w:pStyle w:val="Heading2"/>
        <w:spacing w:line="360" w:lineRule="auto"/>
        <w:rPr>
          <w:szCs w:val="24"/>
        </w:rPr>
      </w:pPr>
      <w:r w:rsidRPr="003322ED">
        <w:rPr>
          <w:szCs w:val="24"/>
        </w:rPr>
        <w:t>Software Anaylst Intern</w:t>
      </w:r>
      <w:r w:rsidR="009D5933" w:rsidRPr="003322ED">
        <w:rPr>
          <w:szCs w:val="24"/>
        </w:rPr>
        <w:t> | </w:t>
      </w:r>
      <w:r w:rsidRPr="003322ED">
        <w:rPr>
          <w:szCs w:val="24"/>
        </w:rPr>
        <w:t>Thales</w:t>
      </w:r>
      <w:r w:rsidR="009D5933" w:rsidRPr="003322ED">
        <w:rPr>
          <w:szCs w:val="24"/>
        </w:rPr>
        <w:t> | </w:t>
      </w:r>
      <w:r w:rsidRPr="003322ED">
        <w:rPr>
          <w:szCs w:val="24"/>
        </w:rPr>
        <w:t>May 2018 – August 2018</w:t>
      </w:r>
    </w:p>
    <w:p w14:paraId="5DC80020" w14:textId="3CFCC090" w:rsidR="009C06B6" w:rsidRPr="003322ED" w:rsidRDefault="009C06B6" w:rsidP="009C06B6">
      <w:pPr>
        <w:pStyle w:val="ListBullet"/>
      </w:pPr>
      <w:r w:rsidRPr="003322ED">
        <w:t>Assisted with the implementation of autonomous train positioning solutions and vehicle detection</w:t>
      </w:r>
    </w:p>
    <w:p w14:paraId="5CB9BB31" w14:textId="0AEEFF8B" w:rsidR="009C06B6" w:rsidRPr="003322ED" w:rsidRDefault="009C06B6" w:rsidP="009C06B6">
      <w:pPr>
        <w:pStyle w:val="ListBullet"/>
      </w:pPr>
      <w:r w:rsidRPr="003322ED">
        <w:t xml:space="preserve">Improved the performance of the </w:t>
      </w:r>
      <w:r w:rsidR="0028481B" w:rsidRPr="003322ED">
        <w:t>image processing code</w:t>
      </w:r>
      <w:r w:rsidRPr="003322ED">
        <w:t xml:space="preserve"> through multithreading and targeting the GPU</w:t>
      </w:r>
    </w:p>
    <w:p w14:paraId="17218748" w14:textId="375EC7E5" w:rsidR="00137DFF" w:rsidRPr="003322ED" w:rsidRDefault="009C06B6" w:rsidP="00137DFF">
      <w:pPr>
        <w:pStyle w:val="ListBullet"/>
      </w:pPr>
      <w:r w:rsidRPr="003322ED">
        <w:t>Enhanced the image quality of the camera, and implemented real-time adaptive lighting</w:t>
      </w:r>
    </w:p>
    <w:p w14:paraId="596885FF" w14:textId="10AC1BCF" w:rsidR="009C06B6" w:rsidRPr="003322ED" w:rsidRDefault="009C06B6" w:rsidP="003322ED">
      <w:pPr>
        <w:pStyle w:val="Heading2"/>
        <w:spacing w:line="360" w:lineRule="auto"/>
        <w:rPr>
          <w:szCs w:val="24"/>
        </w:rPr>
      </w:pPr>
      <w:r w:rsidRPr="003322ED">
        <w:rPr>
          <w:szCs w:val="24"/>
        </w:rPr>
        <w:t>IT Developer Intern | TD BAnk | May 2017 – August 2017</w:t>
      </w:r>
    </w:p>
    <w:p w14:paraId="196DDFB8" w14:textId="595D8E84" w:rsidR="009C06B6" w:rsidRPr="003322ED" w:rsidRDefault="009C06B6" w:rsidP="009C06B6">
      <w:pPr>
        <w:pStyle w:val="ListBullet"/>
      </w:pPr>
      <w:r w:rsidRPr="003322ED">
        <w:t>Created and deployed automated testing scripts using Selenium and JUnit to notify a team of developers when errors exist within TeamSite</w:t>
      </w:r>
    </w:p>
    <w:p w14:paraId="753135D7" w14:textId="35F7D2E0" w:rsidR="009C06B6" w:rsidRPr="003322ED" w:rsidRDefault="009C06B6" w:rsidP="009C06B6">
      <w:pPr>
        <w:pStyle w:val="ListBullet"/>
      </w:pPr>
      <w:r w:rsidRPr="003322ED">
        <w:t>Applied Agile Methodologies</w:t>
      </w:r>
    </w:p>
    <w:p w14:paraId="66081701" w14:textId="5F676FBB" w:rsidR="00137DFF" w:rsidRPr="003322ED" w:rsidRDefault="00A910B6" w:rsidP="007B36AE">
      <w:pPr>
        <w:pStyle w:val="Heading1"/>
        <w:spacing w:line="276" w:lineRule="auto"/>
      </w:pPr>
      <w:r w:rsidRPr="003322ED">
        <w:t>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83"/>
        <w:gridCol w:w="2013"/>
        <w:gridCol w:w="2578"/>
        <w:gridCol w:w="1881"/>
        <w:gridCol w:w="1671"/>
      </w:tblGrid>
      <w:tr w:rsidR="00137DFF" w:rsidRPr="003322ED" w14:paraId="1C7841C8" w14:textId="347D1CD2" w:rsidTr="00137DFF">
        <w:trPr>
          <w:trHeight w:val="553"/>
        </w:trPr>
        <w:tc>
          <w:tcPr>
            <w:tcW w:w="3796" w:type="dxa"/>
            <w:gridSpan w:val="2"/>
          </w:tcPr>
          <w:p w14:paraId="3F2797FF" w14:textId="52B027D5" w:rsidR="00137DFF" w:rsidRPr="003322ED" w:rsidRDefault="00137DFF" w:rsidP="00137DFF">
            <w:pPr>
              <w:pStyle w:val="Heading2"/>
              <w:outlineLvl w:val="1"/>
              <w:rPr>
                <w:szCs w:val="24"/>
              </w:rPr>
            </w:pPr>
            <w:r w:rsidRPr="003322ED">
              <w:rPr>
                <w:sz w:val="22"/>
                <w:szCs w:val="24"/>
              </w:rPr>
              <w:t>Languages</w:t>
            </w:r>
          </w:p>
        </w:tc>
        <w:tc>
          <w:tcPr>
            <w:tcW w:w="6130" w:type="dxa"/>
            <w:gridSpan w:val="3"/>
          </w:tcPr>
          <w:p w14:paraId="3EC786D2" w14:textId="4134C52D" w:rsidR="00137DFF" w:rsidRPr="003322ED" w:rsidRDefault="00137DFF" w:rsidP="00137DFF">
            <w:pPr>
              <w:pStyle w:val="Heading2"/>
              <w:outlineLvl w:val="1"/>
              <w:rPr>
                <w:sz w:val="22"/>
                <w:szCs w:val="24"/>
              </w:rPr>
            </w:pPr>
            <w:r w:rsidRPr="003322ED">
              <w:rPr>
                <w:sz w:val="22"/>
                <w:szCs w:val="24"/>
              </w:rPr>
              <w:t>Platforms/Tools</w:t>
            </w:r>
          </w:p>
        </w:tc>
      </w:tr>
      <w:tr w:rsidR="00137DFF" w:rsidRPr="003322ED" w14:paraId="23D5B2C0" w14:textId="078BFAA9" w:rsidTr="00137DFF">
        <w:tc>
          <w:tcPr>
            <w:tcW w:w="1783" w:type="dxa"/>
          </w:tcPr>
          <w:p w14:paraId="2093367A" w14:textId="77777777" w:rsidR="00137DFF" w:rsidRPr="003322ED" w:rsidRDefault="00137DFF" w:rsidP="00137DFF">
            <w:pPr>
              <w:pStyle w:val="ListParagraph"/>
              <w:numPr>
                <w:ilvl w:val="0"/>
                <w:numId w:val="27"/>
              </w:numPr>
            </w:pPr>
            <w:r w:rsidRPr="003322ED">
              <w:t>C++</w:t>
            </w:r>
          </w:p>
          <w:p w14:paraId="4C805366" w14:textId="207209AF" w:rsidR="00137DFF" w:rsidRPr="003322ED" w:rsidRDefault="00137DFF" w:rsidP="00137DFF">
            <w:pPr>
              <w:pStyle w:val="ListParagraph"/>
              <w:numPr>
                <w:ilvl w:val="0"/>
                <w:numId w:val="27"/>
              </w:numPr>
            </w:pPr>
            <w:r w:rsidRPr="003322ED">
              <w:t>Python</w:t>
            </w:r>
          </w:p>
        </w:tc>
        <w:tc>
          <w:tcPr>
            <w:tcW w:w="2013" w:type="dxa"/>
          </w:tcPr>
          <w:p w14:paraId="3132851B" w14:textId="77777777" w:rsidR="00137DFF" w:rsidRPr="003322ED" w:rsidRDefault="00137DFF" w:rsidP="00137DFF">
            <w:pPr>
              <w:pStyle w:val="ListParagraph"/>
              <w:numPr>
                <w:ilvl w:val="0"/>
                <w:numId w:val="27"/>
              </w:numPr>
            </w:pPr>
            <w:r w:rsidRPr="003322ED">
              <w:t>Javascript</w:t>
            </w:r>
          </w:p>
          <w:p w14:paraId="720C3D4E" w14:textId="65CBD890" w:rsidR="00137DFF" w:rsidRPr="003322ED" w:rsidRDefault="00137DFF" w:rsidP="00137DFF">
            <w:pPr>
              <w:pStyle w:val="ListParagraph"/>
              <w:numPr>
                <w:ilvl w:val="0"/>
                <w:numId w:val="27"/>
              </w:numPr>
            </w:pPr>
            <w:r w:rsidRPr="003322ED">
              <w:t>Bash</w:t>
            </w:r>
          </w:p>
        </w:tc>
        <w:tc>
          <w:tcPr>
            <w:tcW w:w="2578" w:type="dxa"/>
          </w:tcPr>
          <w:p w14:paraId="64C76673" w14:textId="77777777" w:rsidR="00137DFF" w:rsidRPr="003322ED" w:rsidRDefault="00137DFF" w:rsidP="00137DFF">
            <w:pPr>
              <w:pStyle w:val="ListParagraph"/>
              <w:numPr>
                <w:ilvl w:val="0"/>
                <w:numId w:val="27"/>
              </w:numPr>
            </w:pPr>
            <w:r w:rsidRPr="003322ED">
              <w:t>Git</w:t>
            </w:r>
          </w:p>
          <w:p w14:paraId="5A98BD97" w14:textId="534FEFC2" w:rsidR="00137DFF" w:rsidRPr="003322ED" w:rsidRDefault="00137DFF" w:rsidP="00137DFF">
            <w:pPr>
              <w:pStyle w:val="ListParagraph"/>
              <w:numPr>
                <w:ilvl w:val="0"/>
                <w:numId w:val="27"/>
              </w:numPr>
            </w:pPr>
            <w:r w:rsidRPr="003322ED">
              <w:t>Linux (Yoctco)</w:t>
            </w:r>
          </w:p>
        </w:tc>
        <w:tc>
          <w:tcPr>
            <w:tcW w:w="1881" w:type="dxa"/>
          </w:tcPr>
          <w:p w14:paraId="1D2759EF" w14:textId="77777777" w:rsidR="00137DFF" w:rsidRPr="003322ED" w:rsidRDefault="00137DFF" w:rsidP="00137DFF">
            <w:pPr>
              <w:pStyle w:val="ListParagraph"/>
              <w:numPr>
                <w:ilvl w:val="0"/>
                <w:numId w:val="27"/>
              </w:numPr>
            </w:pPr>
            <w:r w:rsidRPr="003322ED">
              <w:t>ROS</w:t>
            </w:r>
          </w:p>
          <w:p w14:paraId="30AE2532" w14:textId="19696207" w:rsidR="00137DFF" w:rsidRPr="003322ED" w:rsidRDefault="00137DFF" w:rsidP="00137DFF">
            <w:pPr>
              <w:pStyle w:val="ListParagraph"/>
              <w:numPr>
                <w:ilvl w:val="0"/>
                <w:numId w:val="27"/>
              </w:numPr>
            </w:pPr>
            <w:r w:rsidRPr="003322ED">
              <w:t>CMake</w:t>
            </w:r>
          </w:p>
        </w:tc>
        <w:tc>
          <w:tcPr>
            <w:tcW w:w="1671" w:type="dxa"/>
          </w:tcPr>
          <w:p w14:paraId="39AD2D7C" w14:textId="77777777" w:rsidR="00137DFF" w:rsidRPr="003322ED" w:rsidRDefault="00137DFF" w:rsidP="00137DFF">
            <w:pPr>
              <w:pStyle w:val="ListParagraph"/>
              <w:numPr>
                <w:ilvl w:val="0"/>
                <w:numId w:val="27"/>
              </w:numPr>
            </w:pPr>
            <w:r w:rsidRPr="003322ED">
              <w:t>Docker</w:t>
            </w:r>
          </w:p>
          <w:p w14:paraId="201BED1A" w14:textId="06C1E850" w:rsidR="00137DFF" w:rsidRPr="003322ED" w:rsidRDefault="00620686" w:rsidP="00137DFF">
            <w:pPr>
              <w:pStyle w:val="ListParagraph"/>
              <w:numPr>
                <w:ilvl w:val="0"/>
                <w:numId w:val="27"/>
              </w:numPr>
            </w:pPr>
            <w:r>
              <w:t xml:space="preserve">RTOS </w:t>
            </w:r>
          </w:p>
        </w:tc>
      </w:tr>
    </w:tbl>
    <w:sdt>
      <w:sdtPr>
        <w:alias w:val="Education:"/>
        <w:tag w:val="Education:"/>
        <w:id w:val="807127995"/>
        <w:placeholder>
          <w:docPart w:val="EC158E37AD534E4BAFBB26B96518BF2C"/>
        </w:placeholder>
        <w:temporary/>
        <w:showingPlcHdr/>
        <w15:appearance w15:val="hidden"/>
      </w:sdtPr>
      <w:sdtContent>
        <w:p w14:paraId="2A514ABC" w14:textId="263D6852" w:rsidR="00BE73B1" w:rsidRPr="003322ED" w:rsidRDefault="00BE73B1" w:rsidP="007B36AE">
          <w:pPr>
            <w:pStyle w:val="Heading1"/>
            <w:spacing w:line="276" w:lineRule="auto"/>
          </w:pPr>
          <w:r w:rsidRPr="003322ED">
            <w:t>Education</w:t>
          </w:r>
        </w:p>
      </w:sdtContent>
    </w:sdt>
    <w:p w14:paraId="0BACE97D" w14:textId="77777777" w:rsidR="00BE73B1" w:rsidRPr="003322ED" w:rsidRDefault="00BE73B1" w:rsidP="003B3E2E">
      <w:pPr>
        <w:pStyle w:val="Heading2"/>
        <w:spacing w:line="360" w:lineRule="auto"/>
        <w:rPr>
          <w:szCs w:val="24"/>
        </w:rPr>
      </w:pPr>
      <w:r w:rsidRPr="003322ED">
        <w:rPr>
          <w:szCs w:val="24"/>
        </w:rPr>
        <w:t>Bachalor Of Applied Science | May 2019 | University of Ottawa</w:t>
      </w:r>
    </w:p>
    <w:p w14:paraId="78DF51C7" w14:textId="7DF6C423" w:rsidR="00BE73B1" w:rsidRPr="003322ED" w:rsidRDefault="00BE73B1" w:rsidP="007D39C9">
      <w:pPr>
        <w:pStyle w:val="ListBullet"/>
      </w:pPr>
      <w:r w:rsidRPr="003322ED">
        <w:t>Major: Computer Engineering</w:t>
      </w:r>
    </w:p>
    <w:sectPr w:rsidR="00BE73B1" w:rsidRPr="003322ED" w:rsidSect="00617B26">
      <w:footerReference w:type="default" r:id="rId11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527DFE" w14:textId="77777777" w:rsidR="000C364E" w:rsidRDefault="000C364E">
      <w:pPr>
        <w:spacing w:after="0"/>
      </w:pPr>
      <w:r>
        <w:separator/>
      </w:r>
    </w:p>
  </w:endnote>
  <w:endnote w:type="continuationSeparator" w:id="0">
    <w:p w14:paraId="4A064BFA" w14:textId="77777777" w:rsidR="000C364E" w:rsidRDefault="000C36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EE662E" w14:textId="77777777"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16216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1FC1FF" w14:textId="77777777" w:rsidR="000C364E" w:rsidRDefault="000C364E">
      <w:pPr>
        <w:spacing w:after="0"/>
      </w:pPr>
      <w:r>
        <w:separator/>
      </w:r>
    </w:p>
  </w:footnote>
  <w:footnote w:type="continuationSeparator" w:id="0">
    <w:p w14:paraId="31A1E32A" w14:textId="77777777" w:rsidR="000C364E" w:rsidRDefault="000C364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9E5B4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0E2131A"/>
    <w:multiLevelType w:val="hybridMultilevel"/>
    <w:tmpl w:val="DF30B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7D531EC"/>
    <w:multiLevelType w:val="hybridMultilevel"/>
    <w:tmpl w:val="B4FE121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4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7952D05"/>
    <w:multiLevelType w:val="hybridMultilevel"/>
    <w:tmpl w:val="3814C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2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71AF0627"/>
    <w:multiLevelType w:val="hybridMultilevel"/>
    <w:tmpl w:val="4EFC9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5"/>
  </w:num>
  <w:num w:numId="15">
    <w:abstractNumId w:val="18"/>
  </w:num>
  <w:num w:numId="16">
    <w:abstractNumId w:val="14"/>
  </w:num>
  <w:num w:numId="17">
    <w:abstractNumId w:val="17"/>
  </w:num>
  <w:num w:numId="18">
    <w:abstractNumId w:val="12"/>
  </w:num>
  <w:num w:numId="19">
    <w:abstractNumId w:val="22"/>
  </w:num>
  <w:num w:numId="20">
    <w:abstractNumId w:val="19"/>
  </w:num>
  <w:num w:numId="21">
    <w:abstractNumId w:val="13"/>
  </w:num>
  <w:num w:numId="22">
    <w:abstractNumId w:val="16"/>
  </w:num>
  <w:num w:numId="23">
    <w:abstractNumId w:val="21"/>
  </w:num>
  <w:num w:numId="24">
    <w:abstractNumId w:val="11"/>
  </w:num>
  <w:num w:numId="25">
    <w:abstractNumId w:val="20"/>
  </w:num>
  <w:num w:numId="26">
    <w:abstractNumId w:val="10"/>
  </w:num>
  <w:num w:numId="2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3B1"/>
    <w:rsid w:val="000A4F59"/>
    <w:rsid w:val="000A7555"/>
    <w:rsid w:val="000B0E11"/>
    <w:rsid w:val="000C364E"/>
    <w:rsid w:val="001102B6"/>
    <w:rsid w:val="00137DFF"/>
    <w:rsid w:val="00141A4C"/>
    <w:rsid w:val="001B29CF"/>
    <w:rsid w:val="001E2EF1"/>
    <w:rsid w:val="0028220F"/>
    <w:rsid w:val="0028481B"/>
    <w:rsid w:val="002C6336"/>
    <w:rsid w:val="00316AF1"/>
    <w:rsid w:val="003322ED"/>
    <w:rsid w:val="00340027"/>
    <w:rsid w:val="00356C14"/>
    <w:rsid w:val="003B3E2E"/>
    <w:rsid w:val="003D331A"/>
    <w:rsid w:val="004570E7"/>
    <w:rsid w:val="005276F1"/>
    <w:rsid w:val="005739A5"/>
    <w:rsid w:val="0059546B"/>
    <w:rsid w:val="00617B26"/>
    <w:rsid w:val="00620686"/>
    <w:rsid w:val="006270A9"/>
    <w:rsid w:val="00675956"/>
    <w:rsid w:val="00681034"/>
    <w:rsid w:val="006D3BD0"/>
    <w:rsid w:val="006F49E0"/>
    <w:rsid w:val="006F7C06"/>
    <w:rsid w:val="0077157A"/>
    <w:rsid w:val="007B36AE"/>
    <w:rsid w:val="007C306D"/>
    <w:rsid w:val="007D39C9"/>
    <w:rsid w:val="00816216"/>
    <w:rsid w:val="00837452"/>
    <w:rsid w:val="0087734B"/>
    <w:rsid w:val="008B7CE6"/>
    <w:rsid w:val="009C06B6"/>
    <w:rsid w:val="009D5933"/>
    <w:rsid w:val="00A34390"/>
    <w:rsid w:val="00A910B6"/>
    <w:rsid w:val="00AF3543"/>
    <w:rsid w:val="00B559CB"/>
    <w:rsid w:val="00BD1337"/>
    <w:rsid w:val="00BD3715"/>
    <w:rsid w:val="00BD768D"/>
    <w:rsid w:val="00BE73B1"/>
    <w:rsid w:val="00C1408F"/>
    <w:rsid w:val="00C37855"/>
    <w:rsid w:val="00C45E12"/>
    <w:rsid w:val="00C60020"/>
    <w:rsid w:val="00C61F8E"/>
    <w:rsid w:val="00C71524"/>
    <w:rsid w:val="00C9194D"/>
    <w:rsid w:val="00DC71B0"/>
    <w:rsid w:val="00E70A69"/>
    <w:rsid w:val="00E83E4B"/>
    <w:rsid w:val="00E97E43"/>
    <w:rsid w:val="00EF305D"/>
    <w:rsid w:val="00F10053"/>
    <w:rsid w:val="00FB0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32FE9C"/>
  <w15:chartTrackingRefBased/>
  <w15:docId w15:val="{F6384217-B721-4450-BC14-C7EB46B51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73B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C515A" w:themeColor="accent1" w:themeShade="7F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customStyle="1" w:styleId="Heading3Char">
    <w:name w:val="Heading 3 Char"/>
    <w:basedOn w:val="DefaultParagraphFont"/>
    <w:link w:val="Heading3"/>
    <w:uiPriority w:val="9"/>
    <w:rsid w:val="00BE73B1"/>
    <w:rPr>
      <w:rFonts w:asciiTheme="majorHAnsi" w:eastAsiaTheme="majorEastAsia" w:hAnsiTheme="majorHAnsi" w:cstheme="majorBidi"/>
      <w:color w:val="1C515A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unhideWhenUsed/>
    <w:qFormat/>
    <w:rsid w:val="00BE73B1"/>
    <w:pPr>
      <w:ind w:left="720"/>
      <w:contextualSpacing/>
    </w:pPr>
  </w:style>
  <w:style w:type="table" w:styleId="TableGrid">
    <w:name w:val="Table Grid"/>
    <w:basedOn w:val="TableNormal"/>
    <w:uiPriority w:val="39"/>
    <w:rsid w:val="00A910B6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137D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anu.gnan@gmail.com" TargetMode="Externa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linkedin.com/in/ygnanamuttu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YanuG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anus\AppData\Roaming\Microsoft\Templates\Resume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2686FDAE2FE4088B076D1B0CC5D76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75323E-B51B-4E8A-B6F0-3C993FA27EE5}"/>
      </w:docPartPr>
      <w:docPartBody>
        <w:p w:rsidR="007C12CF" w:rsidRDefault="007C12CF">
          <w:pPr>
            <w:pStyle w:val="72686FDAE2FE4088B076D1B0CC5D7688"/>
          </w:pPr>
          <w:r>
            <w:t>Experience</w:t>
          </w:r>
        </w:p>
      </w:docPartBody>
    </w:docPart>
    <w:docPart>
      <w:docPartPr>
        <w:name w:val="EC158E37AD534E4BAFBB26B96518BF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F9E52-F291-401B-B141-5908AF5DC166}"/>
      </w:docPartPr>
      <w:docPartBody>
        <w:p w:rsidR="007C12CF" w:rsidRDefault="005B5158" w:rsidP="005B5158">
          <w:pPr>
            <w:pStyle w:val="EC158E37AD534E4BAFBB26B96518BF2C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158"/>
    <w:rsid w:val="005B5158"/>
    <w:rsid w:val="007C1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6FC636D5FDA41C8819834958AD59073">
    <w:name w:val="86FC636D5FDA41C8819834958AD59073"/>
  </w:style>
  <w:style w:type="paragraph" w:customStyle="1" w:styleId="3E01722611024878A19EC49DA83171B0">
    <w:name w:val="3E01722611024878A19EC49DA83171B0"/>
  </w:style>
  <w:style w:type="paragraph" w:customStyle="1" w:styleId="44A1960CBB7D4526A489E818480CD77B">
    <w:name w:val="44A1960CBB7D4526A489E818480CD77B"/>
  </w:style>
  <w:style w:type="paragraph" w:customStyle="1" w:styleId="20954C6481FF48CA856BA12A9FD42D29">
    <w:name w:val="20954C6481FF48CA856BA12A9FD42D29"/>
  </w:style>
  <w:style w:type="paragraph" w:customStyle="1" w:styleId="2A6D389CD288492D8509EE99BFB89F95">
    <w:name w:val="2A6D389CD288492D8509EE99BFB89F95"/>
  </w:style>
  <w:style w:type="paragraph" w:customStyle="1" w:styleId="6ECF57C3378F44E48F841FC45DB9F02B">
    <w:name w:val="6ECF57C3378F44E48F841FC45DB9F02B"/>
  </w:style>
  <w:style w:type="paragraph" w:customStyle="1" w:styleId="015A6ED435F543309629EEBD03341BD5">
    <w:name w:val="015A6ED435F543309629EEBD03341BD5"/>
  </w:style>
  <w:style w:type="paragraph" w:customStyle="1" w:styleId="FF31EE1BD3124DA7805943121DD9E883">
    <w:name w:val="FF31EE1BD3124DA7805943121DD9E883"/>
  </w:style>
  <w:style w:type="paragraph" w:customStyle="1" w:styleId="824CCA4225AB4D5C972B48D7DA0685E3">
    <w:name w:val="824CCA4225AB4D5C972B48D7DA0685E3"/>
  </w:style>
  <w:style w:type="paragraph" w:customStyle="1" w:styleId="396A152FB05E4F16969B150F06D95B1D">
    <w:name w:val="396A152FB05E4F16969B150F06D95B1D"/>
  </w:style>
  <w:style w:type="paragraph" w:customStyle="1" w:styleId="1F65F45D723A401AB989E29F2CC94789">
    <w:name w:val="1F65F45D723A401AB989E29F2CC94789"/>
  </w:style>
  <w:style w:type="paragraph" w:customStyle="1" w:styleId="60200CBE56254975AF0A485AC4D2911C">
    <w:name w:val="60200CBE56254975AF0A485AC4D2911C"/>
  </w:style>
  <w:style w:type="paragraph" w:customStyle="1" w:styleId="6C24F811EB294AB29E4763DA84E06480">
    <w:name w:val="6C24F811EB294AB29E4763DA84E06480"/>
  </w:style>
  <w:style w:type="paragraph" w:customStyle="1" w:styleId="78ECF5FD8EAD4F05B5DE77E9167F1905">
    <w:name w:val="78ECF5FD8EAD4F05B5DE77E9167F1905"/>
  </w:style>
  <w:style w:type="paragraph" w:customStyle="1" w:styleId="927BE50F7D6F4D07BF40BDD797C4E377">
    <w:name w:val="927BE50F7D6F4D07BF40BDD797C4E377"/>
  </w:style>
  <w:style w:type="paragraph" w:customStyle="1" w:styleId="630DA992DAD64CC98BF5A76F589F059A">
    <w:name w:val="630DA992DAD64CC98BF5A76F589F059A"/>
  </w:style>
  <w:style w:type="paragraph" w:customStyle="1" w:styleId="1CAFBF6EA49D4910AD6394CBC5574928">
    <w:name w:val="1CAFBF6EA49D4910AD6394CBC5574928"/>
  </w:style>
  <w:style w:type="paragraph" w:customStyle="1" w:styleId="6E35E9A38CE143E38CBB0F35516F9EDE">
    <w:name w:val="6E35E9A38CE143E38CBB0F35516F9EDE"/>
  </w:style>
  <w:style w:type="paragraph" w:customStyle="1" w:styleId="EB5770D2B2C14FFFA048556307FF6DAA">
    <w:name w:val="EB5770D2B2C14FFFA048556307FF6DAA"/>
  </w:style>
  <w:style w:type="paragraph" w:customStyle="1" w:styleId="24EBD2D24C594382979C3E1542B00DEE">
    <w:name w:val="24EBD2D24C594382979C3E1542B00DEE"/>
  </w:style>
  <w:style w:type="paragraph" w:customStyle="1" w:styleId="16F6888E9A2D47FE80C545D5FDA74B4A">
    <w:name w:val="16F6888E9A2D47FE80C545D5FDA74B4A"/>
  </w:style>
  <w:style w:type="paragraph" w:customStyle="1" w:styleId="02FB31AE15534DD7852BBF1FCA0A61AE">
    <w:name w:val="02FB31AE15534DD7852BBF1FCA0A61AE"/>
  </w:style>
  <w:style w:type="paragraph" w:customStyle="1" w:styleId="D8AAA84FD72B492EB8E08510D5F1D964">
    <w:name w:val="D8AAA84FD72B492EB8E08510D5F1D964"/>
  </w:style>
  <w:style w:type="paragraph" w:customStyle="1" w:styleId="EEF36CBB4488450D8B7696D05F96C86B">
    <w:name w:val="EEF36CBB4488450D8B7696D05F96C86B"/>
  </w:style>
  <w:style w:type="paragraph" w:customStyle="1" w:styleId="72686FDAE2FE4088B076D1B0CC5D7688">
    <w:name w:val="72686FDAE2FE4088B076D1B0CC5D7688"/>
  </w:style>
  <w:style w:type="paragraph" w:customStyle="1" w:styleId="A84290D04A0741F3A88697F2573A169B">
    <w:name w:val="A84290D04A0741F3A88697F2573A169B"/>
  </w:style>
  <w:style w:type="paragraph" w:customStyle="1" w:styleId="2D567B04531F42DEBF5575AC006166B2">
    <w:name w:val="2D567B04531F42DEBF5575AC006166B2"/>
  </w:style>
  <w:style w:type="paragraph" w:customStyle="1" w:styleId="CAA800AD0F4C40ECB62B95DB6945B510">
    <w:name w:val="CAA800AD0F4C40ECB62B95DB6945B510"/>
  </w:style>
  <w:style w:type="paragraph" w:customStyle="1" w:styleId="00EB38504B764298A385B22B80455101">
    <w:name w:val="00EB38504B764298A385B22B80455101"/>
  </w:style>
  <w:style w:type="paragraph" w:customStyle="1" w:styleId="29232484F90A4D1C9DBDEEB38E7EEC0D">
    <w:name w:val="29232484F90A4D1C9DBDEEB38E7EEC0D"/>
  </w:style>
  <w:style w:type="paragraph" w:customStyle="1" w:styleId="3D2D3178080E4C54A1128239B2294D09">
    <w:name w:val="3D2D3178080E4C54A1128239B2294D09"/>
  </w:style>
  <w:style w:type="paragraph" w:customStyle="1" w:styleId="954D2BCEE36B43628748AEB9C21864FE">
    <w:name w:val="954D2BCEE36B43628748AEB9C21864FE"/>
  </w:style>
  <w:style w:type="paragraph" w:customStyle="1" w:styleId="E1E3F7CB632342E98E00679796C538D8">
    <w:name w:val="E1E3F7CB632342E98E00679796C538D8"/>
  </w:style>
  <w:style w:type="paragraph" w:customStyle="1" w:styleId="EC158E37AD534E4BAFBB26B96518BF2C">
    <w:name w:val="EC158E37AD534E4BAFBB26B96518BF2C"/>
    <w:rsid w:val="005B5158"/>
  </w:style>
  <w:style w:type="paragraph" w:customStyle="1" w:styleId="2DC11F24D78D468A915494223D70D2ED">
    <w:name w:val="2DC11F24D78D468A915494223D70D2ED"/>
    <w:rsid w:val="005B5158"/>
  </w:style>
  <w:style w:type="paragraph" w:customStyle="1" w:styleId="BDEE268C6548498D9229F21A3BE1B57C">
    <w:name w:val="BDEE268C6548498D9229F21A3BE1B57C"/>
    <w:rsid w:val="005B5158"/>
  </w:style>
  <w:style w:type="paragraph" w:customStyle="1" w:styleId="A56C75D7096443268D3F0B9AB055601C">
    <w:name w:val="A56C75D7096443268D3F0B9AB055601C"/>
    <w:rsid w:val="005B5158"/>
  </w:style>
  <w:style w:type="paragraph" w:customStyle="1" w:styleId="41C2EC14574C4212AB896F7A4FE143C0">
    <w:name w:val="41C2EC14574C4212AB896F7A4FE143C0"/>
    <w:rsid w:val="005B515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CC9C02-269A-4556-965E-C2F7894C95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</Template>
  <TotalTime>4</TotalTime>
  <Pages>1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Yanushka Gnanamuttu</dc:creator>
  <cp:keywords/>
  <dc:description/>
  <cp:lastModifiedBy>Yanushka Gnanamuttu</cp:lastModifiedBy>
  <cp:revision>11</cp:revision>
  <cp:lastPrinted>2021-04-24T22:55:00Z</cp:lastPrinted>
  <dcterms:created xsi:type="dcterms:W3CDTF">2021-04-24T22:53:00Z</dcterms:created>
  <dcterms:modified xsi:type="dcterms:W3CDTF">2021-04-24T22:57:00Z</dcterms:modified>
  <cp:version/>
</cp:coreProperties>
</file>
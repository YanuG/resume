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092A4A0" w14:textId="77777777" w:rsidTr="00857025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1FCD4F" w14:textId="5775BEFE" w:rsidR="00692703" w:rsidRPr="00644AF8" w:rsidRDefault="00CA3251" w:rsidP="00CA3251">
            <w:pPr>
              <w:pStyle w:val="Title"/>
              <w:jc w:val="left"/>
              <w:rPr>
                <w:sz w:val="60"/>
                <w:szCs w:val="60"/>
              </w:rPr>
            </w:pPr>
            <w:r w:rsidRPr="00644AF8">
              <w:rPr>
                <w:sz w:val="60"/>
                <w:szCs w:val="60"/>
              </w:rPr>
              <w:t>Yanushka Gnanamuttu</w:t>
            </w:r>
            <w:r w:rsidR="00644AF8" w:rsidRPr="00644AF8">
              <w:rPr>
                <w:sz w:val="60"/>
                <w:szCs w:val="60"/>
              </w:rPr>
              <w:t>, EIT</w:t>
            </w:r>
          </w:p>
          <w:p w14:paraId="4E14359A" w14:textId="77777777" w:rsidR="00692703" w:rsidRPr="00644AF8" w:rsidRDefault="00CA3251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644AF8">
              <w:rPr>
                <w:sz w:val="24"/>
                <w:szCs w:val="24"/>
              </w:rPr>
              <w:t>Toronto</w:t>
            </w:r>
            <w:r w:rsidR="00692703" w:rsidRPr="00644AF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BE6949487F6B4001AF1B47F1EFD7FC2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44AF8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644AF8">
              <w:rPr>
                <w:sz w:val="24"/>
                <w:szCs w:val="24"/>
              </w:rPr>
              <w:t xml:space="preserve"> </w:t>
            </w:r>
            <w:r w:rsidRPr="00644AF8">
              <w:rPr>
                <w:sz w:val="24"/>
                <w:szCs w:val="24"/>
              </w:rPr>
              <w:t>(905) 447-2734</w:t>
            </w:r>
          </w:p>
          <w:p w14:paraId="78592FFB" w14:textId="01CC1D34" w:rsidR="00692703" w:rsidRPr="00CF1A49" w:rsidRDefault="00CA3251" w:rsidP="00913946">
            <w:pPr>
              <w:pStyle w:val="ContactInfoEmphasis"/>
              <w:contextualSpacing w:val="0"/>
            </w:pPr>
            <w:r w:rsidRPr="00644AF8">
              <w:rPr>
                <w:sz w:val="24"/>
                <w:szCs w:val="24"/>
              </w:rPr>
              <w:t>yanu.gnan@gmail.com</w:t>
            </w:r>
            <w:r w:rsidR="00692703" w:rsidRPr="00644AF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1F4058AADF4A41A2A24E6AC9C1A6C4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44AF8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644AF8">
              <w:rPr>
                <w:sz w:val="24"/>
                <w:szCs w:val="24"/>
              </w:rPr>
              <w:t xml:space="preserve"> </w:t>
            </w:r>
            <w:hyperlink r:id="rId7" w:history="1">
              <w:r w:rsidRPr="00644AF8">
                <w:rPr>
                  <w:rStyle w:val="Hyperlink"/>
                  <w:color w:val="1D824C" w:themeColor="accent1"/>
                  <w:sz w:val="24"/>
                  <w:szCs w:val="24"/>
                </w:rPr>
                <w:t>linkedin.com/in/</w:t>
              </w:r>
              <w:proofErr w:type="spellStart"/>
              <w:r w:rsidRPr="00644AF8">
                <w:rPr>
                  <w:rStyle w:val="Hyperlink"/>
                  <w:color w:val="1D824C" w:themeColor="accent1"/>
                  <w:sz w:val="24"/>
                  <w:szCs w:val="24"/>
                </w:rPr>
                <w:t>ygnanamuttu</w:t>
              </w:r>
              <w:proofErr w:type="spellEnd"/>
            </w:hyperlink>
            <w:r w:rsidR="00692703" w:rsidRPr="00644AF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759871761"/>
                <w:placeholder>
                  <w:docPart w:val="9BD0C80B95B34F55A9EE2C002F7FA3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44AF8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644AF8">
              <w:rPr>
                <w:sz w:val="24"/>
                <w:szCs w:val="24"/>
              </w:rPr>
              <w:t xml:space="preserve"> </w:t>
            </w:r>
            <w:hyperlink r:id="rId8" w:history="1">
              <w:r w:rsidRPr="00644AF8">
                <w:rPr>
                  <w:rStyle w:val="Hyperlink"/>
                  <w:color w:val="1D824C" w:themeColor="accent1"/>
                  <w:sz w:val="24"/>
                  <w:szCs w:val="24"/>
                </w:rPr>
                <w:t>github.com/</w:t>
              </w:r>
              <w:proofErr w:type="spellStart"/>
              <w:r w:rsidRPr="00644AF8">
                <w:rPr>
                  <w:rStyle w:val="Hyperlink"/>
                  <w:color w:val="1D824C" w:themeColor="accent1"/>
                  <w:sz w:val="24"/>
                  <w:szCs w:val="24"/>
                </w:rPr>
                <w:t>YanuG</w:t>
              </w:r>
              <w:proofErr w:type="spellEnd"/>
            </w:hyperlink>
          </w:p>
        </w:tc>
      </w:tr>
    </w:tbl>
    <w:p w14:paraId="64C24C17" w14:textId="77777777" w:rsidR="004E01EB" w:rsidRPr="00CF1A49" w:rsidRDefault="00887EC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0C89477679641A3868F3A585175BE23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CF1A49">
            <w:t>Experience</w:t>
          </w:r>
          <w:bookmarkEnd w:id="0"/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F61DF9" w:rsidRPr="00CF1A49" w14:paraId="13B0A647" w14:textId="77777777" w:rsidTr="00BC1FC2">
        <w:tc>
          <w:tcPr>
            <w:tcW w:w="9553" w:type="dxa"/>
            <w:tcMar>
              <w:top w:w="216" w:type="dxa"/>
            </w:tcMar>
          </w:tcPr>
          <w:p w14:paraId="0CEDF084" w14:textId="77777777" w:rsidR="00F61DF9" w:rsidRPr="00CF1A49" w:rsidRDefault="00CA3251" w:rsidP="00F61DF9">
            <w:pPr>
              <w:pStyle w:val="Heading3"/>
              <w:contextualSpacing w:val="0"/>
              <w:outlineLvl w:val="2"/>
            </w:pPr>
            <w:bookmarkStart w:id="1" w:name="_Hlk55124404"/>
            <w:r>
              <w:t>may 2019</w:t>
            </w:r>
            <w:r w:rsidR="00F61DF9" w:rsidRPr="00CF1A49">
              <w:t xml:space="preserve"> – </w:t>
            </w:r>
            <w:r>
              <w:t>Present</w:t>
            </w:r>
          </w:p>
          <w:p w14:paraId="1F30A97C" w14:textId="77777777" w:rsidR="00F61DF9" w:rsidRPr="00CF1A49" w:rsidRDefault="00CA3251" w:rsidP="00F61DF9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Sensors &amp; Software</w:t>
            </w:r>
          </w:p>
          <w:p w14:paraId="28E2AFFF" w14:textId="77777777" w:rsidR="00F61DF9" w:rsidRDefault="00F61DF9" w:rsidP="00F61DF9"/>
          <w:p w14:paraId="1B869B16" w14:textId="77777777" w:rsidR="00711252" w:rsidRDefault="00711252" w:rsidP="0071125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Developed applications, tools and processes to deploy and configure ground penetration radar (GPR) software </w:t>
            </w:r>
          </w:p>
          <w:p w14:paraId="7250CB76" w14:textId="7F1F9B57" w:rsidR="000C3437" w:rsidRDefault="000C3437" w:rsidP="000C343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Maintained and expanded an application’s sensors API using various interfaces such as I2C, TCP/IP and CAN</w:t>
            </w:r>
          </w:p>
          <w:p w14:paraId="43A8128A" w14:textId="50E421EF" w:rsidR="000C3437" w:rsidRDefault="000C3437" w:rsidP="0071125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Lead future concept projects that expanded the capability of existing products and services </w:t>
            </w:r>
          </w:p>
          <w:p w14:paraId="0F740CF2" w14:textId="516C528F" w:rsidR="00200905" w:rsidRPr="00711252" w:rsidRDefault="00200905" w:rsidP="0071125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 w:rsidRPr="00200905">
              <w:rPr>
                <w:rFonts w:ascii="Arial" w:eastAsia="Times New Roman" w:hAnsi="Arial" w:cs="Arial"/>
              </w:rPr>
              <w:t>Efficient in creating CI workflows in a cloud environment</w:t>
            </w:r>
          </w:p>
          <w:p w14:paraId="2B29496D" w14:textId="2D33A224" w:rsidR="00A304E9" w:rsidRPr="00A304E9" w:rsidRDefault="00A304E9" w:rsidP="0016080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CA"/>
              </w:rPr>
              <w:t>W</w:t>
            </w:r>
            <w:r w:rsidRPr="00FA6C93">
              <w:rPr>
                <w:rFonts w:ascii="Arial" w:eastAsia="Times New Roman" w:hAnsi="Arial" w:cs="Arial"/>
                <w:lang w:val="en-CA"/>
              </w:rPr>
              <w:t xml:space="preserve">orked directly with </w:t>
            </w:r>
            <w:r>
              <w:rPr>
                <w:rFonts w:ascii="Arial" w:eastAsia="Times New Roman" w:hAnsi="Arial" w:cs="Arial"/>
                <w:lang w:val="en-CA"/>
              </w:rPr>
              <w:t>the project management team</w:t>
            </w:r>
            <w:r w:rsidRPr="00FA6C93">
              <w:rPr>
                <w:rFonts w:ascii="Arial" w:eastAsia="Times New Roman" w:hAnsi="Arial" w:cs="Arial"/>
                <w:lang w:val="en-CA"/>
              </w:rPr>
              <w:t xml:space="preserve"> to solve engineering problems</w:t>
            </w:r>
            <w:r w:rsidRPr="00A304E9">
              <w:rPr>
                <w:rFonts w:ascii="Arial" w:eastAsia="Times New Roman" w:hAnsi="Arial" w:cs="Arial"/>
              </w:rPr>
              <w:t xml:space="preserve"> </w:t>
            </w:r>
          </w:p>
          <w:p w14:paraId="7473A5E8" w14:textId="7A731D30" w:rsidR="00711252" w:rsidRPr="00A304E9" w:rsidRDefault="00A304E9" w:rsidP="00A304E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 w:rsidRPr="00A304E9">
              <w:rPr>
                <w:rFonts w:ascii="Arial" w:eastAsia="Times New Roman" w:hAnsi="Arial" w:cs="Arial"/>
              </w:rPr>
              <w:t>Wrote closing documentation, project proposals and technical documents</w:t>
            </w:r>
          </w:p>
        </w:tc>
      </w:tr>
    </w:tbl>
    <w:bookmarkEnd w:id="1" w:displacedByCustomXml="next"/>
    <w:sdt>
      <w:sdtPr>
        <w:alias w:val="Education:"/>
        <w:tag w:val="Education:"/>
        <w:id w:val="-1908763273"/>
        <w:placeholder>
          <w:docPart w:val="0DA03A7E13994785AA55185A540C6B02"/>
        </w:placeholder>
        <w:temporary/>
        <w:showingPlcHdr/>
        <w15:appearance w15:val="hidden"/>
      </w:sdtPr>
      <w:sdtEndPr/>
      <w:sdtContent>
        <w:p w14:paraId="7AE7A1F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89854C5" w14:textId="77777777" w:rsidTr="00CA3251">
        <w:tc>
          <w:tcPr>
            <w:tcW w:w="9290" w:type="dxa"/>
          </w:tcPr>
          <w:p w14:paraId="233D9F6E" w14:textId="77777777" w:rsidR="001D0BF1" w:rsidRPr="00CF1A49" w:rsidRDefault="00CA3251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2019</w:t>
            </w:r>
          </w:p>
          <w:p w14:paraId="0E1A0E03" w14:textId="77777777" w:rsidR="007538DC" w:rsidRPr="00CF1A49" w:rsidRDefault="00CA3251" w:rsidP="00CA3251">
            <w:pPr>
              <w:pStyle w:val="Heading2"/>
              <w:contextualSpacing w:val="0"/>
              <w:outlineLvl w:val="1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Ottawa</w:t>
            </w:r>
          </w:p>
        </w:tc>
      </w:tr>
    </w:tbl>
    <w:sdt>
      <w:sdtPr>
        <w:alias w:val="Skills:"/>
        <w:tag w:val="Skills:"/>
        <w:id w:val="-1392877668"/>
        <w:placeholder>
          <w:docPart w:val="07CB58E47DC84D52A314DD3009B442CE"/>
        </w:placeholder>
        <w:temporary/>
        <w:showingPlcHdr/>
        <w15:appearance w15:val="hidden"/>
      </w:sdtPr>
      <w:sdtEndPr/>
      <w:sdtContent>
        <w:p w14:paraId="26F8CE9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F651277" w14:textId="77777777" w:rsidTr="00CF1A49">
        <w:tc>
          <w:tcPr>
            <w:tcW w:w="4675" w:type="dxa"/>
          </w:tcPr>
          <w:p w14:paraId="3219C268" w14:textId="1BE7F081" w:rsidR="001E3120" w:rsidRPr="006D788A" w:rsidRDefault="007D6D69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D788A">
              <w:rPr>
                <w:rFonts w:ascii="Arial" w:hAnsi="Arial" w:cs="Arial"/>
              </w:rPr>
              <w:t>Leadership</w:t>
            </w:r>
          </w:p>
          <w:p w14:paraId="2132948C" w14:textId="77777777" w:rsidR="001F4E6D" w:rsidRPr="006D788A" w:rsidRDefault="007D6D69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D788A">
              <w:rPr>
                <w:rFonts w:ascii="Arial" w:hAnsi="Arial" w:cs="Arial"/>
              </w:rPr>
              <w:t>Mentoring</w:t>
            </w:r>
          </w:p>
          <w:p w14:paraId="2143E3EE" w14:textId="59371735" w:rsidR="007D6D69" w:rsidRPr="006E1507" w:rsidRDefault="007D6D69" w:rsidP="006E1507">
            <w:pPr>
              <w:pStyle w:val="ListBullet"/>
              <w:contextualSpacing w:val="0"/>
            </w:pPr>
            <w:r w:rsidRPr="006D788A">
              <w:rPr>
                <w:rFonts w:ascii="Arial" w:hAnsi="Arial" w:cs="Arial"/>
              </w:rPr>
              <w:t>Communication</w:t>
            </w:r>
            <w:r>
              <w:t xml:space="preserve"> </w:t>
            </w:r>
          </w:p>
        </w:tc>
        <w:tc>
          <w:tcPr>
            <w:tcW w:w="4675" w:type="dxa"/>
            <w:tcMar>
              <w:left w:w="360" w:type="dxa"/>
            </w:tcMar>
          </w:tcPr>
          <w:p w14:paraId="448BD443" w14:textId="638DA84B" w:rsidR="003A0632" w:rsidRPr="006D788A" w:rsidRDefault="00D61395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D788A">
              <w:rPr>
                <w:rFonts w:ascii="Arial" w:hAnsi="Arial" w:cs="Arial"/>
              </w:rPr>
              <w:t xml:space="preserve">Report Writing </w:t>
            </w:r>
          </w:p>
          <w:p w14:paraId="435AEE06" w14:textId="43FB233A" w:rsidR="001E3120" w:rsidRPr="006D788A" w:rsidRDefault="00857025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  <w:r w:rsidRPr="006D788A">
              <w:rPr>
                <w:rFonts w:ascii="Arial" w:hAnsi="Arial" w:cs="Arial"/>
              </w:rPr>
              <w:t xml:space="preserve">Induvial/Collaborative Problem Solving </w:t>
            </w:r>
          </w:p>
          <w:p w14:paraId="126A344C" w14:textId="479509D3" w:rsidR="001E3120" w:rsidRPr="006E1507" w:rsidRDefault="00857025" w:rsidP="006E1507">
            <w:pPr>
              <w:pStyle w:val="ListBullet"/>
              <w:contextualSpacing w:val="0"/>
            </w:pPr>
            <w:r w:rsidRPr="006D788A">
              <w:rPr>
                <w:rFonts w:ascii="Arial" w:hAnsi="Arial" w:cs="Arial"/>
              </w:rPr>
              <w:t>Research &amp; Development</w:t>
            </w:r>
            <w:r>
              <w:t xml:space="preserve"> </w:t>
            </w:r>
          </w:p>
        </w:tc>
      </w:tr>
    </w:tbl>
    <w:sdt>
      <w:sdtPr>
        <w:alias w:val="Activities:"/>
        <w:tag w:val="Activities:"/>
        <w:id w:val="1223332893"/>
        <w:placeholder>
          <w:docPart w:val="61687E217F1F49A29F4EAD2D3D3BFEC2"/>
        </w:placeholder>
        <w:temporary/>
        <w:showingPlcHdr/>
        <w15:appearance w15:val="hidden"/>
      </w:sdtPr>
      <w:sdtEndPr/>
      <w:sdtContent>
        <w:p w14:paraId="1FB804C1" w14:textId="6ECF2E0E" w:rsidR="00BC1FC2" w:rsidRDefault="0062312F" w:rsidP="00BC1FC2">
          <w:pPr>
            <w:pStyle w:val="Heading1"/>
          </w:pPr>
          <w:r w:rsidRPr="00CF1A49">
            <w:t>Activities</w:t>
          </w:r>
        </w:p>
      </w:sdtContent>
    </w:sdt>
    <w:tbl>
      <w:tblPr>
        <w:tblStyle w:val="TableGrid"/>
        <w:tblW w:w="538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58"/>
      </w:tblGrid>
      <w:tr w:rsidR="00BC1FC2" w:rsidRPr="00CF1A49" w14:paraId="21F499BA" w14:textId="77777777" w:rsidTr="0087372D">
        <w:trPr>
          <w:trHeight w:val="2586"/>
        </w:trPr>
        <w:tc>
          <w:tcPr>
            <w:tcW w:w="10057" w:type="dxa"/>
            <w:tcMar>
              <w:top w:w="216" w:type="dxa"/>
            </w:tcMar>
          </w:tcPr>
          <w:p w14:paraId="3E13B3A3" w14:textId="5B267892" w:rsidR="00BC1FC2" w:rsidRPr="00CF1A49" w:rsidRDefault="00BC1FC2" w:rsidP="00612308">
            <w:pPr>
              <w:pStyle w:val="Heading3"/>
              <w:contextualSpacing w:val="0"/>
              <w:outlineLvl w:val="2"/>
            </w:pPr>
            <w:r>
              <w:t>Feb 2016</w:t>
            </w:r>
            <w:r w:rsidRPr="00CF1A49">
              <w:t xml:space="preserve"> – </w:t>
            </w:r>
            <w:r>
              <w:t>April 2019</w:t>
            </w:r>
          </w:p>
          <w:p w14:paraId="00D381CE" w14:textId="66149B78" w:rsidR="00BC1FC2" w:rsidRPr="00CF1A49" w:rsidRDefault="00312328" w:rsidP="00612308">
            <w:pPr>
              <w:pStyle w:val="Heading2"/>
              <w:contextualSpacing w:val="0"/>
              <w:outlineLvl w:val="1"/>
            </w:pPr>
            <w:r>
              <w:t>co-</w:t>
            </w:r>
            <w:r w:rsidR="00857025">
              <w:t>Founder,</w:t>
            </w:r>
            <w:r w:rsidR="00857025" w:rsidRPr="00CF1A49">
              <w:t xml:space="preserve"> </w:t>
            </w:r>
            <w:r w:rsidR="00857025">
              <w:rPr>
                <w:rStyle w:val="SubtleReference"/>
              </w:rPr>
              <w:t>Robotics Team</w:t>
            </w:r>
          </w:p>
          <w:p w14:paraId="7DC80992" w14:textId="278FDC03" w:rsidR="0036705A" w:rsidRPr="007040B9" w:rsidRDefault="0036705A" w:rsidP="0036705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7040B9">
              <w:rPr>
                <w:rFonts w:ascii="Arial" w:eastAsia="Times New Roman" w:hAnsi="Arial" w:cs="Arial"/>
                <w:color w:val="000000" w:themeColor="text1"/>
              </w:rPr>
              <w:t>Co-founder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of</w:t>
            </w:r>
            <w:r w:rsidRPr="007040B9">
              <w:rPr>
                <w:rFonts w:ascii="Arial" w:eastAsia="Times New Roman" w:hAnsi="Arial" w:cs="Arial"/>
                <w:color w:val="000000" w:themeColor="text1"/>
              </w:rPr>
              <w:t xml:space="preserve"> the </w:t>
            </w:r>
            <w:r>
              <w:rPr>
                <w:rFonts w:ascii="Arial" w:eastAsia="Times New Roman" w:hAnsi="Arial" w:cs="Arial"/>
                <w:color w:val="000000" w:themeColor="text1"/>
              </w:rPr>
              <w:t>University’s</w:t>
            </w:r>
            <w:r w:rsidRPr="007040B9">
              <w:rPr>
                <w:rFonts w:ascii="Arial" w:eastAsia="Times New Roman" w:hAnsi="Arial" w:cs="Arial"/>
                <w:color w:val="000000" w:themeColor="text1"/>
              </w:rPr>
              <w:t xml:space="preserve"> robotics tea</w:t>
            </w:r>
            <w:r>
              <w:rPr>
                <w:rFonts w:ascii="Arial" w:eastAsia="Times New Roman" w:hAnsi="Arial" w:cs="Arial"/>
                <w:color w:val="000000" w:themeColor="text1"/>
              </w:rPr>
              <w:t>m</w:t>
            </w:r>
          </w:p>
          <w:p w14:paraId="394D4CFB" w14:textId="5634372D" w:rsidR="0036705A" w:rsidRDefault="0036705A" w:rsidP="0036705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2110B5">
              <w:rPr>
                <w:rFonts w:ascii="Arial" w:eastAsia="Times New Roman" w:hAnsi="Arial" w:cs="Arial"/>
                <w:color w:val="000000" w:themeColor="text1"/>
              </w:rPr>
              <w:t>Developed an autonomous robotic boat that can navigate through</w:t>
            </w:r>
            <w:r w:rsidR="002110B5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094357">
              <w:rPr>
                <w:rFonts w:ascii="Arial" w:eastAsia="Times New Roman" w:hAnsi="Arial" w:cs="Arial"/>
                <w:color w:val="000000" w:themeColor="text1"/>
              </w:rPr>
              <w:t>multiple</w:t>
            </w:r>
            <w:r w:rsidRPr="002110B5">
              <w:rPr>
                <w:rFonts w:ascii="Arial" w:eastAsia="Times New Roman" w:hAnsi="Arial" w:cs="Arial"/>
                <w:color w:val="000000" w:themeColor="text1"/>
              </w:rPr>
              <w:t xml:space="preserve"> challenges </w:t>
            </w:r>
          </w:p>
          <w:p w14:paraId="5FD50EDF" w14:textId="77777777" w:rsidR="00FC4194" w:rsidRPr="002110B5" w:rsidRDefault="00FC4194" w:rsidP="00FC4194">
            <w:pPr>
              <w:pStyle w:val="ListParagraph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</w:p>
          <w:p w14:paraId="618B5E62" w14:textId="776DB210" w:rsidR="00BC1FC2" w:rsidRPr="00CF1A49" w:rsidRDefault="00857025" w:rsidP="00BC1FC2">
            <w:pPr>
              <w:pStyle w:val="Heading3"/>
              <w:contextualSpacing w:val="0"/>
              <w:outlineLvl w:val="2"/>
            </w:pPr>
            <w:r>
              <w:t>may</w:t>
            </w:r>
            <w:r w:rsidR="00BC1FC2">
              <w:t xml:space="preserve"> 2016</w:t>
            </w:r>
            <w:r w:rsidR="00BC1FC2" w:rsidRPr="00CF1A49">
              <w:t xml:space="preserve"> – </w:t>
            </w:r>
            <w:r w:rsidR="00BC1FC2">
              <w:t>April 201</w:t>
            </w:r>
            <w:r>
              <w:t>7</w:t>
            </w:r>
          </w:p>
          <w:p w14:paraId="3AB0C1F3" w14:textId="7AB17E44" w:rsidR="00BC1FC2" w:rsidRDefault="00857025" w:rsidP="00BC1FC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Manager of Competitions,</w:t>
            </w:r>
            <w:r w:rsidRPr="00CF1A49">
              <w:t xml:space="preserve"> </w:t>
            </w:r>
            <w:r>
              <w:rPr>
                <w:rStyle w:val="SubtleReference"/>
              </w:rPr>
              <w:t xml:space="preserve">Engineering STudent SOciety </w:t>
            </w:r>
          </w:p>
          <w:p w14:paraId="551C0CF1" w14:textId="6EDAF48D" w:rsidR="00BC1FC2" w:rsidRPr="00365574" w:rsidRDefault="00365574" w:rsidP="0036705A">
            <w:pPr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 w:rsidRPr="00365574">
              <w:rPr>
                <w:rFonts w:ascii="Arial" w:hAnsi="Arial" w:cs="Arial"/>
              </w:rPr>
              <w:t>Orchestrated University of Ottawa Engineering Competition for 150 competitors</w:t>
            </w:r>
          </w:p>
          <w:p w14:paraId="735F16A4" w14:textId="704E089C" w:rsidR="00365574" w:rsidRPr="006D788A" w:rsidRDefault="00365574" w:rsidP="0036705A">
            <w:pPr>
              <w:numPr>
                <w:ilvl w:val="0"/>
                <w:numId w:val="14"/>
              </w:numPr>
              <w:spacing w:line="276" w:lineRule="auto"/>
              <w:rPr>
                <w:rFonts w:ascii="Arial" w:eastAsia="Times New Roman" w:hAnsi="Arial" w:cs="Arial"/>
              </w:rPr>
            </w:pPr>
            <w:r w:rsidRPr="00365574">
              <w:rPr>
                <w:rFonts w:ascii="Arial" w:eastAsia="Times New Roman" w:hAnsi="Arial" w:cs="Arial"/>
              </w:rPr>
              <w:t>Managed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65574"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65574">
              <w:rPr>
                <w:rFonts w:ascii="Arial" w:eastAsia="Times New Roman" w:hAnsi="Arial" w:cs="Arial"/>
              </w:rPr>
              <w:t>team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65574">
              <w:rPr>
                <w:rFonts w:ascii="Arial" w:eastAsia="Times New Roman" w:hAnsi="Arial" w:cs="Arial"/>
              </w:rPr>
              <w:t>of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65574">
              <w:rPr>
                <w:rFonts w:ascii="Arial" w:eastAsia="Times New Roman" w:hAnsi="Arial" w:cs="Arial"/>
              </w:rPr>
              <w:t>commissioners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65574">
              <w:rPr>
                <w:rFonts w:ascii="Arial" w:eastAsia="Times New Roman" w:hAnsi="Arial" w:cs="Arial"/>
              </w:rPr>
              <w:t>and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365574">
              <w:rPr>
                <w:rFonts w:ascii="Arial" w:eastAsia="Times New Roman" w:hAnsi="Arial" w:cs="Arial"/>
              </w:rPr>
              <w:t>volunteers</w:t>
            </w:r>
          </w:p>
        </w:tc>
      </w:tr>
    </w:tbl>
    <w:p w14:paraId="677BE04F" w14:textId="77777777" w:rsidR="00BC1FC2" w:rsidRPr="006E1507" w:rsidRDefault="00BC1FC2" w:rsidP="006E1507"/>
    <w:sectPr w:rsidR="00BC1FC2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0CB39" w14:textId="77777777" w:rsidR="00887EC7" w:rsidRDefault="00887EC7" w:rsidP="0068194B">
      <w:r>
        <w:separator/>
      </w:r>
    </w:p>
    <w:p w14:paraId="5910F790" w14:textId="77777777" w:rsidR="00887EC7" w:rsidRDefault="00887EC7"/>
    <w:p w14:paraId="7AF62F71" w14:textId="77777777" w:rsidR="00887EC7" w:rsidRDefault="00887EC7"/>
  </w:endnote>
  <w:endnote w:type="continuationSeparator" w:id="0">
    <w:p w14:paraId="43B06676" w14:textId="77777777" w:rsidR="00887EC7" w:rsidRDefault="00887EC7" w:rsidP="0068194B">
      <w:r>
        <w:continuationSeparator/>
      </w:r>
    </w:p>
    <w:p w14:paraId="61579222" w14:textId="77777777" w:rsidR="00887EC7" w:rsidRDefault="00887EC7"/>
    <w:p w14:paraId="778E1750" w14:textId="77777777" w:rsidR="00887EC7" w:rsidRDefault="00887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064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2BB1" w14:textId="77777777" w:rsidR="00887EC7" w:rsidRDefault="00887EC7" w:rsidP="0068194B">
      <w:r>
        <w:separator/>
      </w:r>
    </w:p>
    <w:p w14:paraId="32C52282" w14:textId="77777777" w:rsidR="00887EC7" w:rsidRDefault="00887EC7"/>
    <w:p w14:paraId="4FC99CC8" w14:textId="77777777" w:rsidR="00887EC7" w:rsidRDefault="00887EC7"/>
  </w:footnote>
  <w:footnote w:type="continuationSeparator" w:id="0">
    <w:p w14:paraId="3900A0E7" w14:textId="77777777" w:rsidR="00887EC7" w:rsidRDefault="00887EC7" w:rsidP="0068194B">
      <w:r>
        <w:continuationSeparator/>
      </w:r>
    </w:p>
    <w:p w14:paraId="68297D74" w14:textId="77777777" w:rsidR="00887EC7" w:rsidRDefault="00887EC7"/>
    <w:p w14:paraId="1ABECC8B" w14:textId="77777777" w:rsidR="00887EC7" w:rsidRDefault="00887E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EB94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71D273" wp14:editId="79A347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01199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EDA5719"/>
    <w:multiLevelType w:val="hybridMultilevel"/>
    <w:tmpl w:val="43A2252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F811CA"/>
    <w:multiLevelType w:val="hybridMultilevel"/>
    <w:tmpl w:val="59269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83D43"/>
    <w:multiLevelType w:val="hybridMultilevel"/>
    <w:tmpl w:val="E6BAED94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51"/>
    <w:rsid w:val="000001EF"/>
    <w:rsid w:val="00007322"/>
    <w:rsid w:val="00007728"/>
    <w:rsid w:val="00024584"/>
    <w:rsid w:val="00024730"/>
    <w:rsid w:val="00055E95"/>
    <w:rsid w:val="0007021F"/>
    <w:rsid w:val="00094357"/>
    <w:rsid w:val="000B2BA5"/>
    <w:rsid w:val="000C3437"/>
    <w:rsid w:val="000F2F8C"/>
    <w:rsid w:val="0010006E"/>
    <w:rsid w:val="001045A8"/>
    <w:rsid w:val="00114A91"/>
    <w:rsid w:val="001427E1"/>
    <w:rsid w:val="0016080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0905"/>
    <w:rsid w:val="00203573"/>
    <w:rsid w:val="0020548F"/>
    <w:rsid w:val="0020597D"/>
    <w:rsid w:val="002110B5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328"/>
    <w:rsid w:val="00316DFF"/>
    <w:rsid w:val="00325B57"/>
    <w:rsid w:val="00336056"/>
    <w:rsid w:val="003544E1"/>
    <w:rsid w:val="00365574"/>
    <w:rsid w:val="00366398"/>
    <w:rsid w:val="0036705A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4DF0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428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4AF8"/>
    <w:rsid w:val="006618E9"/>
    <w:rsid w:val="0068194B"/>
    <w:rsid w:val="00692703"/>
    <w:rsid w:val="006A1962"/>
    <w:rsid w:val="006B5D48"/>
    <w:rsid w:val="006B7D7B"/>
    <w:rsid w:val="006C1A5E"/>
    <w:rsid w:val="006D788A"/>
    <w:rsid w:val="006E1507"/>
    <w:rsid w:val="00711252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6D69"/>
    <w:rsid w:val="007E6A61"/>
    <w:rsid w:val="00801140"/>
    <w:rsid w:val="00803404"/>
    <w:rsid w:val="00834955"/>
    <w:rsid w:val="00855B59"/>
    <w:rsid w:val="00857025"/>
    <w:rsid w:val="00860461"/>
    <w:rsid w:val="0086487C"/>
    <w:rsid w:val="00870B20"/>
    <w:rsid w:val="0087372D"/>
    <w:rsid w:val="008829F8"/>
    <w:rsid w:val="00885897"/>
    <w:rsid w:val="00887EC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0C6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4E9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05E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1FC2"/>
    <w:rsid w:val="00BD431F"/>
    <w:rsid w:val="00BE423E"/>
    <w:rsid w:val="00BF61AC"/>
    <w:rsid w:val="00C47FA6"/>
    <w:rsid w:val="00C57FC6"/>
    <w:rsid w:val="00C66A7D"/>
    <w:rsid w:val="00C779DA"/>
    <w:rsid w:val="00C814F7"/>
    <w:rsid w:val="00CA00F7"/>
    <w:rsid w:val="00CA3251"/>
    <w:rsid w:val="00CA4B4D"/>
    <w:rsid w:val="00CB35C3"/>
    <w:rsid w:val="00CB509E"/>
    <w:rsid w:val="00CD323D"/>
    <w:rsid w:val="00CE4030"/>
    <w:rsid w:val="00CE64B3"/>
    <w:rsid w:val="00CF1A49"/>
    <w:rsid w:val="00D0630C"/>
    <w:rsid w:val="00D243A9"/>
    <w:rsid w:val="00D305E5"/>
    <w:rsid w:val="00D37CD3"/>
    <w:rsid w:val="00D61395"/>
    <w:rsid w:val="00D66A52"/>
    <w:rsid w:val="00D66EFA"/>
    <w:rsid w:val="00D72A2D"/>
    <w:rsid w:val="00D86CD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4F4F"/>
    <w:rsid w:val="00E01923"/>
    <w:rsid w:val="00E14498"/>
    <w:rsid w:val="00E2397A"/>
    <w:rsid w:val="00E254DB"/>
    <w:rsid w:val="00E300FC"/>
    <w:rsid w:val="00E314F9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F75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419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1523"/>
  <w15:chartTrackingRefBased/>
  <w15:docId w15:val="{7FF7793D-4E48-4686-929A-ACDF5AC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C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94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u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ygnanamutt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ushk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6949487F6B4001AF1B47F1EFD7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74E0-B39F-4E7D-82D3-964EF5C1E56C}"/>
      </w:docPartPr>
      <w:docPartBody>
        <w:p w:rsidR="00854664" w:rsidRDefault="003D0F1E">
          <w:pPr>
            <w:pStyle w:val="BE6949487F6B4001AF1B47F1EFD7FC2A"/>
          </w:pPr>
          <w:r w:rsidRPr="00CF1A49">
            <w:t>·</w:t>
          </w:r>
        </w:p>
      </w:docPartBody>
    </w:docPart>
    <w:docPart>
      <w:docPartPr>
        <w:name w:val="1F4058AADF4A41A2A24E6AC9C1A6C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53857-6254-4609-A383-220B05E5BD43}"/>
      </w:docPartPr>
      <w:docPartBody>
        <w:p w:rsidR="00854664" w:rsidRDefault="003D0F1E">
          <w:pPr>
            <w:pStyle w:val="1F4058AADF4A41A2A24E6AC9C1A6C449"/>
          </w:pPr>
          <w:r w:rsidRPr="00CF1A49">
            <w:t>·</w:t>
          </w:r>
        </w:p>
      </w:docPartBody>
    </w:docPart>
    <w:docPart>
      <w:docPartPr>
        <w:name w:val="9BD0C80B95B34F55A9EE2C002F7FA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C056-B1B7-4202-A158-8BFA7E3A01FA}"/>
      </w:docPartPr>
      <w:docPartBody>
        <w:p w:rsidR="00854664" w:rsidRDefault="003D0F1E">
          <w:pPr>
            <w:pStyle w:val="9BD0C80B95B34F55A9EE2C002F7FA3DB"/>
          </w:pPr>
          <w:r w:rsidRPr="00CF1A49">
            <w:t>·</w:t>
          </w:r>
        </w:p>
      </w:docPartBody>
    </w:docPart>
    <w:docPart>
      <w:docPartPr>
        <w:name w:val="E0C89477679641A3868F3A585175B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C24F5-9249-4AFC-BF50-27EA30EB83AD}"/>
      </w:docPartPr>
      <w:docPartBody>
        <w:p w:rsidR="00854664" w:rsidRDefault="003D0F1E">
          <w:pPr>
            <w:pStyle w:val="E0C89477679641A3868F3A585175BE23"/>
          </w:pPr>
          <w:r w:rsidRPr="00CF1A49">
            <w:t>Experience</w:t>
          </w:r>
        </w:p>
      </w:docPartBody>
    </w:docPart>
    <w:docPart>
      <w:docPartPr>
        <w:name w:val="0DA03A7E13994785AA55185A540C6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154ED-71FC-478F-B469-1871E765FD26}"/>
      </w:docPartPr>
      <w:docPartBody>
        <w:p w:rsidR="00854664" w:rsidRDefault="003D0F1E">
          <w:pPr>
            <w:pStyle w:val="0DA03A7E13994785AA55185A540C6B02"/>
          </w:pPr>
          <w:r w:rsidRPr="00CF1A49">
            <w:t>Education</w:t>
          </w:r>
        </w:p>
      </w:docPartBody>
    </w:docPart>
    <w:docPart>
      <w:docPartPr>
        <w:name w:val="07CB58E47DC84D52A314DD3009B44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EF58-3104-4B64-854F-F08BC35CFB64}"/>
      </w:docPartPr>
      <w:docPartBody>
        <w:p w:rsidR="00854664" w:rsidRDefault="003D0F1E">
          <w:pPr>
            <w:pStyle w:val="07CB58E47DC84D52A314DD3009B442CE"/>
          </w:pPr>
          <w:r w:rsidRPr="00CF1A49">
            <w:t>Skills</w:t>
          </w:r>
        </w:p>
      </w:docPartBody>
    </w:docPart>
    <w:docPart>
      <w:docPartPr>
        <w:name w:val="61687E217F1F49A29F4EAD2D3D3B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B6C5-2960-4F8B-8D8F-1193CF73B5CB}"/>
      </w:docPartPr>
      <w:docPartBody>
        <w:p w:rsidR="00854664" w:rsidRDefault="003D0F1E">
          <w:pPr>
            <w:pStyle w:val="61687E217F1F49A29F4EAD2D3D3BFEC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1E"/>
    <w:rsid w:val="002114A0"/>
    <w:rsid w:val="003A7134"/>
    <w:rsid w:val="003D0F1E"/>
    <w:rsid w:val="00854664"/>
    <w:rsid w:val="009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6948ACBC047FFB2E730F91BEED1FA">
    <w:name w:val="C576948ACBC047FFB2E730F91BEED1F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BE18C22823499DAB6A976C08FF5269">
    <w:name w:val="27BE18C22823499DAB6A976C08FF5269"/>
  </w:style>
  <w:style w:type="paragraph" w:customStyle="1" w:styleId="D031CB747E6E4EB29FA9B4ADD8A4B50D">
    <w:name w:val="D031CB747E6E4EB29FA9B4ADD8A4B50D"/>
  </w:style>
  <w:style w:type="paragraph" w:customStyle="1" w:styleId="BE6949487F6B4001AF1B47F1EFD7FC2A">
    <w:name w:val="BE6949487F6B4001AF1B47F1EFD7FC2A"/>
  </w:style>
  <w:style w:type="paragraph" w:customStyle="1" w:styleId="8CDD647F925F4770B29F96076A879851">
    <w:name w:val="8CDD647F925F4770B29F96076A879851"/>
  </w:style>
  <w:style w:type="paragraph" w:customStyle="1" w:styleId="A0783EFBEED44663AC3F124099830EFE">
    <w:name w:val="A0783EFBEED44663AC3F124099830EFE"/>
  </w:style>
  <w:style w:type="paragraph" w:customStyle="1" w:styleId="1F4058AADF4A41A2A24E6AC9C1A6C449">
    <w:name w:val="1F4058AADF4A41A2A24E6AC9C1A6C449"/>
  </w:style>
  <w:style w:type="paragraph" w:customStyle="1" w:styleId="0F63892E7E2F49EBB5D4872CB51C53B1">
    <w:name w:val="0F63892E7E2F49EBB5D4872CB51C53B1"/>
  </w:style>
  <w:style w:type="paragraph" w:customStyle="1" w:styleId="9BD0C80B95B34F55A9EE2C002F7FA3DB">
    <w:name w:val="9BD0C80B95B34F55A9EE2C002F7FA3DB"/>
  </w:style>
  <w:style w:type="paragraph" w:customStyle="1" w:styleId="01D67345C8C24267831558A922CDC59B">
    <w:name w:val="01D67345C8C24267831558A922CDC59B"/>
  </w:style>
  <w:style w:type="paragraph" w:customStyle="1" w:styleId="6E96DAE7A0EB426EA7ED778ACBCDFA6D">
    <w:name w:val="6E96DAE7A0EB426EA7ED778ACBCDFA6D"/>
  </w:style>
  <w:style w:type="paragraph" w:customStyle="1" w:styleId="E0C89477679641A3868F3A585175BE23">
    <w:name w:val="E0C89477679641A3868F3A585175BE23"/>
  </w:style>
  <w:style w:type="paragraph" w:customStyle="1" w:styleId="96A5F7F507D3431FBE8683D392C687EF">
    <w:name w:val="96A5F7F507D3431FBE8683D392C687EF"/>
  </w:style>
  <w:style w:type="paragraph" w:customStyle="1" w:styleId="666B13546B4945A8929615ACAEE0D2A6">
    <w:name w:val="666B13546B4945A8929615ACAEE0D2A6"/>
  </w:style>
  <w:style w:type="paragraph" w:customStyle="1" w:styleId="C5D44E6FD6EB429F8EC8A66C13A20C6D">
    <w:name w:val="C5D44E6FD6EB429F8EC8A66C13A20C6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9CD3974D15D4B4DAEF7F4CDF80E4E2B">
    <w:name w:val="19CD3974D15D4B4DAEF7F4CDF80E4E2B"/>
  </w:style>
  <w:style w:type="paragraph" w:customStyle="1" w:styleId="10DCCF11E6C34ED3ADC9FD9B3A613C15">
    <w:name w:val="10DCCF11E6C34ED3ADC9FD9B3A613C15"/>
  </w:style>
  <w:style w:type="paragraph" w:customStyle="1" w:styleId="7FF2001A233F4A3CBCAA3722A08BDC5B">
    <w:name w:val="7FF2001A233F4A3CBCAA3722A08BDC5B"/>
  </w:style>
  <w:style w:type="paragraph" w:customStyle="1" w:styleId="AD6ABC141D1348C19C7E8EAB7320007B">
    <w:name w:val="AD6ABC141D1348C19C7E8EAB7320007B"/>
  </w:style>
  <w:style w:type="paragraph" w:customStyle="1" w:styleId="7D038D59C3964671B2052DB469F57263">
    <w:name w:val="7D038D59C3964671B2052DB469F57263"/>
  </w:style>
  <w:style w:type="paragraph" w:customStyle="1" w:styleId="B3B54B0AE90F4742B76E1D338FC23B74">
    <w:name w:val="B3B54B0AE90F4742B76E1D338FC23B74"/>
  </w:style>
  <w:style w:type="paragraph" w:customStyle="1" w:styleId="33400C1B176440019EC6F45102F0E5F1">
    <w:name w:val="33400C1B176440019EC6F45102F0E5F1"/>
  </w:style>
  <w:style w:type="paragraph" w:customStyle="1" w:styleId="0DA03A7E13994785AA55185A540C6B02">
    <w:name w:val="0DA03A7E13994785AA55185A540C6B02"/>
  </w:style>
  <w:style w:type="paragraph" w:customStyle="1" w:styleId="8719EF34E15C4A2293F880096E2597FE">
    <w:name w:val="8719EF34E15C4A2293F880096E2597FE"/>
  </w:style>
  <w:style w:type="paragraph" w:customStyle="1" w:styleId="8CEEAC3AC9BB40B39D4C8F5DDF5EC21F">
    <w:name w:val="8CEEAC3AC9BB40B39D4C8F5DDF5EC21F"/>
  </w:style>
  <w:style w:type="paragraph" w:customStyle="1" w:styleId="55E3EB02FC9B4778AF4E7D9AC9CB6F8D">
    <w:name w:val="55E3EB02FC9B4778AF4E7D9AC9CB6F8D"/>
  </w:style>
  <w:style w:type="paragraph" w:customStyle="1" w:styleId="44D8726830474B6486D9D2882BDC3657">
    <w:name w:val="44D8726830474B6486D9D2882BDC3657"/>
  </w:style>
  <w:style w:type="paragraph" w:customStyle="1" w:styleId="6C5AEB8FF2704704B30AA1BBADE9FE6A">
    <w:name w:val="6C5AEB8FF2704704B30AA1BBADE9FE6A"/>
  </w:style>
  <w:style w:type="paragraph" w:customStyle="1" w:styleId="B94C7281BA7E4FA7905B8D963485923C">
    <w:name w:val="B94C7281BA7E4FA7905B8D963485923C"/>
  </w:style>
  <w:style w:type="paragraph" w:customStyle="1" w:styleId="0C2F415C8C6648F7B206D54DB5C6A7C3">
    <w:name w:val="0C2F415C8C6648F7B206D54DB5C6A7C3"/>
  </w:style>
  <w:style w:type="paragraph" w:customStyle="1" w:styleId="3976B927CE544B08BF116B1D76F90869">
    <w:name w:val="3976B927CE544B08BF116B1D76F90869"/>
  </w:style>
  <w:style w:type="paragraph" w:customStyle="1" w:styleId="D27FDE564EA847B8A1FCF26964C0A6E4">
    <w:name w:val="D27FDE564EA847B8A1FCF26964C0A6E4"/>
  </w:style>
  <w:style w:type="paragraph" w:customStyle="1" w:styleId="5DFF3C878C6F475789BE2A17D616BD1B">
    <w:name w:val="5DFF3C878C6F475789BE2A17D616BD1B"/>
  </w:style>
  <w:style w:type="paragraph" w:customStyle="1" w:styleId="07CB58E47DC84D52A314DD3009B442CE">
    <w:name w:val="07CB58E47DC84D52A314DD3009B442CE"/>
  </w:style>
  <w:style w:type="paragraph" w:customStyle="1" w:styleId="1CD72B80F01E464BA18A3009B7A3DF93">
    <w:name w:val="1CD72B80F01E464BA18A3009B7A3DF93"/>
  </w:style>
  <w:style w:type="paragraph" w:customStyle="1" w:styleId="5A52582BAB3A47698F13F0CBAEBD63A7">
    <w:name w:val="5A52582BAB3A47698F13F0CBAEBD63A7"/>
  </w:style>
  <w:style w:type="paragraph" w:customStyle="1" w:styleId="EEB09F6B0A754711956D9E5CC5C56D9D">
    <w:name w:val="EEB09F6B0A754711956D9E5CC5C56D9D"/>
  </w:style>
  <w:style w:type="paragraph" w:customStyle="1" w:styleId="4FAFE89CF4F245418AC51297EAD2D14C">
    <w:name w:val="4FAFE89CF4F245418AC51297EAD2D14C"/>
  </w:style>
  <w:style w:type="paragraph" w:customStyle="1" w:styleId="6BEBCEBEC8FE43EDAEB2DE753996F660">
    <w:name w:val="6BEBCEBEC8FE43EDAEB2DE753996F660"/>
  </w:style>
  <w:style w:type="paragraph" w:customStyle="1" w:styleId="61687E217F1F49A29F4EAD2D3D3BFEC2">
    <w:name w:val="61687E217F1F49A29F4EAD2D3D3BFEC2"/>
  </w:style>
  <w:style w:type="paragraph" w:customStyle="1" w:styleId="4879399F68E54EAB9AECDB078A3E7AC3">
    <w:name w:val="4879399F68E54EAB9AECDB078A3E7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287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Yanushka</dc:creator>
  <cp:keywords/>
  <dc:description/>
  <cp:lastModifiedBy>Yanushka Gnanamuttu</cp:lastModifiedBy>
  <cp:revision>20</cp:revision>
  <cp:lastPrinted>2020-11-01T21:08:00Z</cp:lastPrinted>
  <dcterms:created xsi:type="dcterms:W3CDTF">2020-10-30T18:01:00Z</dcterms:created>
  <dcterms:modified xsi:type="dcterms:W3CDTF">2020-11-01T21:16:00Z</dcterms:modified>
  <cp:category/>
</cp:coreProperties>
</file>